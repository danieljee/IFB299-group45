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40A" w:rsidRDefault="00993D0B" w:rsidP="009213D9">
      <w:pPr>
        <w:pStyle w:val="CompanyName"/>
        <w:framePr w:h="1920" w:wrap="notBeside" w:anchorLock="1"/>
      </w:pPr>
      <w:r>
        <w:t>Queensland University of Technology</w:t>
      </w:r>
    </w:p>
    <w:p w:rsidR="001B540A" w:rsidRPr="00C656F0" w:rsidRDefault="00993D0B">
      <w:pPr>
        <w:pStyle w:val="TitleCover"/>
      </w:pPr>
      <w:r w:rsidRPr="00C656F0">
        <w:t>Sprint 1</w:t>
      </w:r>
      <w:r w:rsidR="003C6C12" w:rsidRPr="00C656F0">
        <w:t xml:space="preserve"> Retrospective</w:t>
      </w:r>
    </w:p>
    <w:p w:rsidR="003C6C12" w:rsidRDefault="003C6C12" w:rsidP="003C6C12">
      <w:pPr>
        <w:pStyle w:val="SubtitleCover"/>
      </w:pPr>
      <w:r>
        <w:t>IFB299 – group 45</w:t>
      </w:r>
    </w:p>
    <w:p w:rsidR="00BD2578" w:rsidRPr="003575B2" w:rsidRDefault="00EA24B7" w:rsidP="00BD2578">
      <w:pPr>
        <w:pStyle w:val="BodyText"/>
        <w:jc w:val="center"/>
        <w:rPr>
          <w:i/>
          <w:sz w:val="36"/>
        </w:rPr>
      </w:pPr>
      <w:r w:rsidRPr="003575B2">
        <w:rPr>
          <w:i/>
          <w:sz w:val="36"/>
        </w:rPr>
        <w:t>Tutor</w:t>
      </w:r>
      <w:r w:rsidR="00427349" w:rsidRPr="003575B2">
        <w:rPr>
          <w:i/>
          <w:sz w:val="36"/>
        </w:rPr>
        <w:t xml:space="preserve">: </w:t>
      </w:r>
      <w:proofErr w:type="spellStart"/>
      <w:r w:rsidRPr="003575B2">
        <w:rPr>
          <w:i/>
          <w:sz w:val="36"/>
        </w:rPr>
        <w:t>Mr</w:t>
      </w:r>
      <w:proofErr w:type="spellEnd"/>
      <w:r w:rsidRPr="003575B2">
        <w:rPr>
          <w:i/>
          <w:sz w:val="36"/>
        </w:rPr>
        <w:t xml:space="preserve"> Prakash Bhandari</w:t>
      </w:r>
      <w:r w:rsidRPr="003575B2">
        <w:rPr>
          <w:i/>
          <w:sz w:val="36"/>
        </w:rPr>
        <w:br/>
        <w:t>Date Submitted</w:t>
      </w:r>
      <w:r w:rsidR="00BD2578" w:rsidRPr="003575B2">
        <w:rPr>
          <w:i/>
          <w:sz w:val="36"/>
        </w:rPr>
        <w:t>: 04/10/17</w:t>
      </w:r>
    </w:p>
    <w:p w:rsidR="003C6C12" w:rsidRDefault="003C6C12" w:rsidP="003C6C12">
      <w:pPr>
        <w:pStyle w:val="SubtitleCover"/>
      </w:pPr>
    </w:p>
    <w:p w:rsidR="00D5749F" w:rsidRDefault="00D5749F" w:rsidP="00D5749F">
      <w:pPr>
        <w:pStyle w:val="BodyText"/>
      </w:pPr>
    </w:p>
    <w:p w:rsidR="00D5749F" w:rsidRPr="00D5749F" w:rsidRDefault="00D5749F" w:rsidP="00B86D1C">
      <w:pPr>
        <w:pStyle w:val="BodyText"/>
        <w:ind w:firstLine="0"/>
      </w:pPr>
    </w:p>
    <w:tbl>
      <w:tblPr>
        <w:tblW w:w="4697" w:type="pct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95"/>
        <w:gridCol w:w="3095"/>
        <w:gridCol w:w="2283"/>
      </w:tblGrid>
      <w:tr w:rsidR="009A51A3" w:rsidRPr="00173BB8" w:rsidTr="00C97155">
        <w:trPr>
          <w:cantSplit/>
          <w:trHeight w:val="300"/>
          <w:jc w:val="center"/>
        </w:trPr>
        <w:tc>
          <w:tcPr>
            <w:tcW w:w="1669" w:type="pct"/>
            <w:shd w:val="clear" w:color="auto" w:fill="BFBFBF" w:themeFill="background1" w:themeFillShade="BF"/>
            <w:vAlign w:val="center"/>
          </w:tcPr>
          <w:p w:rsidR="009A51A3" w:rsidRPr="00C656F0" w:rsidRDefault="009A51A3" w:rsidP="00173BB8">
            <w:pPr>
              <w:pStyle w:val="Columnheadings"/>
              <w:rPr>
                <w:sz w:val="30"/>
                <w:szCs w:val="30"/>
              </w:rPr>
            </w:pPr>
            <w:r w:rsidRPr="00C656F0">
              <w:rPr>
                <w:sz w:val="30"/>
                <w:szCs w:val="30"/>
              </w:rPr>
              <w:t>STUDENT NAME</w:t>
            </w:r>
          </w:p>
        </w:tc>
        <w:tc>
          <w:tcPr>
            <w:tcW w:w="1917" w:type="pct"/>
            <w:shd w:val="clear" w:color="auto" w:fill="BFBFBF" w:themeFill="background1" w:themeFillShade="BF"/>
            <w:vAlign w:val="center"/>
          </w:tcPr>
          <w:p w:rsidR="009A51A3" w:rsidRPr="00C656F0" w:rsidRDefault="009A51A3" w:rsidP="00173BB8">
            <w:pPr>
              <w:pStyle w:val="Columnheadings"/>
              <w:rPr>
                <w:sz w:val="30"/>
                <w:szCs w:val="30"/>
              </w:rPr>
            </w:pPr>
            <w:r w:rsidRPr="00C656F0">
              <w:rPr>
                <w:sz w:val="30"/>
                <w:szCs w:val="30"/>
              </w:rPr>
              <w:t>STUDENT NUMBER</w:t>
            </w:r>
          </w:p>
        </w:tc>
        <w:tc>
          <w:tcPr>
            <w:tcW w:w="1415" w:type="pct"/>
            <w:shd w:val="clear" w:color="auto" w:fill="BFBFBF" w:themeFill="background1" w:themeFillShade="BF"/>
            <w:vAlign w:val="center"/>
          </w:tcPr>
          <w:p w:rsidR="009A51A3" w:rsidRPr="00C656F0" w:rsidRDefault="009A51A3" w:rsidP="00173BB8">
            <w:pPr>
              <w:pStyle w:val="Columnheadings"/>
              <w:rPr>
                <w:sz w:val="30"/>
                <w:szCs w:val="30"/>
              </w:rPr>
            </w:pPr>
            <w:r w:rsidRPr="00C656F0">
              <w:rPr>
                <w:sz w:val="30"/>
                <w:szCs w:val="30"/>
              </w:rPr>
              <w:t>ROLE</w:t>
            </w:r>
          </w:p>
        </w:tc>
      </w:tr>
      <w:tr w:rsidR="00173BB8" w:rsidRPr="00173BB8" w:rsidTr="00C97155">
        <w:trPr>
          <w:cantSplit/>
          <w:trHeight w:val="300"/>
          <w:jc w:val="center"/>
        </w:trPr>
        <w:tc>
          <w:tcPr>
            <w:tcW w:w="1669" w:type="pct"/>
            <w:vAlign w:val="center"/>
          </w:tcPr>
          <w:p w:rsidR="00173BB8" w:rsidRPr="00A90635" w:rsidRDefault="003575B2" w:rsidP="00173BB8">
            <w:pPr>
              <w:pStyle w:val="Rowlabels"/>
              <w:jc w:val="center"/>
              <w:rPr>
                <w:i/>
                <w:sz w:val="30"/>
                <w:szCs w:val="30"/>
              </w:rPr>
            </w:pPr>
            <w:r w:rsidRPr="00A90635">
              <w:rPr>
                <w:i/>
                <w:sz w:val="30"/>
                <w:szCs w:val="30"/>
              </w:rPr>
              <w:t>Aiden Bird</w:t>
            </w:r>
          </w:p>
        </w:tc>
        <w:tc>
          <w:tcPr>
            <w:tcW w:w="1917" w:type="pct"/>
            <w:vAlign w:val="center"/>
          </w:tcPr>
          <w:p w:rsidR="00173BB8" w:rsidRPr="00173BB8" w:rsidRDefault="00173BB8" w:rsidP="00173BB8">
            <w:pPr>
              <w:pStyle w:val="SubtitleCover"/>
              <w:pBdr>
                <w:top w:val="none" w:sz="0" w:space="0" w:color="auto"/>
              </w:pBdr>
              <w:tabs>
                <w:tab w:val="left" w:pos="3840"/>
              </w:tabs>
              <w:rPr>
                <w:sz w:val="30"/>
                <w:szCs w:val="30"/>
              </w:rPr>
            </w:pPr>
            <w:r w:rsidRPr="00173BB8">
              <w:rPr>
                <w:sz w:val="30"/>
                <w:szCs w:val="30"/>
              </w:rPr>
              <w:t>n9900489</w:t>
            </w:r>
          </w:p>
        </w:tc>
        <w:tc>
          <w:tcPr>
            <w:tcW w:w="1415" w:type="pct"/>
            <w:vAlign w:val="center"/>
          </w:tcPr>
          <w:p w:rsidR="00173BB8" w:rsidRPr="00173BB8" w:rsidRDefault="00173BB8" w:rsidP="00173BB8">
            <w:pPr>
              <w:pStyle w:val="Percentage"/>
              <w:rPr>
                <w:sz w:val="30"/>
                <w:szCs w:val="30"/>
              </w:rPr>
            </w:pPr>
            <w:r w:rsidRPr="00173BB8">
              <w:rPr>
                <w:sz w:val="30"/>
                <w:szCs w:val="30"/>
              </w:rPr>
              <w:t>Product Owner</w:t>
            </w:r>
          </w:p>
        </w:tc>
      </w:tr>
      <w:tr w:rsidR="00173BB8" w:rsidRPr="00173BB8" w:rsidTr="00C97155">
        <w:trPr>
          <w:cantSplit/>
          <w:trHeight w:val="300"/>
          <w:jc w:val="center"/>
        </w:trPr>
        <w:tc>
          <w:tcPr>
            <w:tcW w:w="1669" w:type="pct"/>
            <w:vAlign w:val="center"/>
          </w:tcPr>
          <w:p w:rsidR="00173BB8" w:rsidRPr="00A90635" w:rsidRDefault="003575B2" w:rsidP="00173BB8">
            <w:pPr>
              <w:pStyle w:val="Rowlabels"/>
              <w:jc w:val="center"/>
              <w:rPr>
                <w:i/>
                <w:sz w:val="30"/>
                <w:szCs w:val="30"/>
              </w:rPr>
            </w:pPr>
            <w:r w:rsidRPr="00A90635">
              <w:rPr>
                <w:i/>
                <w:sz w:val="30"/>
                <w:szCs w:val="30"/>
              </w:rPr>
              <w:t>Andrew Grant</w:t>
            </w:r>
          </w:p>
        </w:tc>
        <w:tc>
          <w:tcPr>
            <w:tcW w:w="1917" w:type="pct"/>
            <w:vAlign w:val="center"/>
          </w:tcPr>
          <w:p w:rsidR="00173BB8" w:rsidRPr="00173BB8" w:rsidRDefault="00173BB8" w:rsidP="00173BB8">
            <w:pPr>
              <w:pStyle w:val="Percentage"/>
              <w:rPr>
                <w:sz w:val="30"/>
                <w:szCs w:val="30"/>
              </w:rPr>
            </w:pPr>
            <w:r w:rsidRPr="00173BB8">
              <w:rPr>
                <w:sz w:val="30"/>
                <w:szCs w:val="30"/>
              </w:rPr>
              <w:t>N9495291</w:t>
            </w:r>
          </w:p>
        </w:tc>
        <w:tc>
          <w:tcPr>
            <w:tcW w:w="1415" w:type="pct"/>
            <w:vAlign w:val="center"/>
          </w:tcPr>
          <w:p w:rsidR="00173BB8" w:rsidRPr="00173BB8" w:rsidRDefault="00173BB8" w:rsidP="00173BB8">
            <w:pPr>
              <w:pStyle w:val="Percentage"/>
              <w:rPr>
                <w:sz w:val="30"/>
                <w:szCs w:val="30"/>
              </w:rPr>
            </w:pPr>
            <w:r w:rsidRPr="00173BB8">
              <w:rPr>
                <w:sz w:val="30"/>
                <w:szCs w:val="30"/>
              </w:rPr>
              <w:t>Developer</w:t>
            </w:r>
          </w:p>
        </w:tc>
      </w:tr>
      <w:tr w:rsidR="00173BB8" w:rsidRPr="00173BB8" w:rsidTr="00C97155">
        <w:trPr>
          <w:cantSplit/>
          <w:trHeight w:val="300"/>
          <w:jc w:val="center"/>
        </w:trPr>
        <w:tc>
          <w:tcPr>
            <w:tcW w:w="1669" w:type="pct"/>
            <w:vAlign w:val="center"/>
          </w:tcPr>
          <w:p w:rsidR="00173BB8" w:rsidRPr="00A90635" w:rsidRDefault="003575B2" w:rsidP="00173BB8">
            <w:pPr>
              <w:pStyle w:val="Rowlabels"/>
              <w:jc w:val="center"/>
              <w:rPr>
                <w:i/>
                <w:sz w:val="30"/>
                <w:szCs w:val="30"/>
              </w:rPr>
            </w:pPr>
            <w:proofErr w:type="spellStart"/>
            <w:r w:rsidRPr="00A90635">
              <w:rPr>
                <w:i/>
                <w:sz w:val="30"/>
                <w:szCs w:val="30"/>
              </w:rPr>
              <w:t>Gyeongmin</w:t>
            </w:r>
            <w:proofErr w:type="spellEnd"/>
            <w:r w:rsidRPr="00A90635">
              <w:rPr>
                <w:i/>
                <w:sz w:val="30"/>
                <w:szCs w:val="30"/>
              </w:rPr>
              <w:t xml:space="preserve"> </w:t>
            </w:r>
            <w:proofErr w:type="spellStart"/>
            <w:r w:rsidRPr="00A90635">
              <w:rPr>
                <w:i/>
                <w:sz w:val="30"/>
                <w:szCs w:val="30"/>
              </w:rPr>
              <w:t>Jee</w:t>
            </w:r>
            <w:proofErr w:type="spellEnd"/>
          </w:p>
        </w:tc>
        <w:tc>
          <w:tcPr>
            <w:tcW w:w="1917" w:type="pct"/>
            <w:vAlign w:val="center"/>
          </w:tcPr>
          <w:p w:rsidR="00173BB8" w:rsidRPr="00173BB8" w:rsidRDefault="00173BB8" w:rsidP="00173BB8">
            <w:pPr>
              <w:pStyle w:val="Percentage"/>
              <w:rPr>
                <w:sz w:val="30"/>
                <w:szCs w:val="30"/>
              </w:rPr>
            </w:pPr>
            <w:r w:rsidRPr="00173BB8">
              <w:rPr>
                <w:sz w:val="30"/>
                <w:szCs w:val="30"/>
              </w:rPr>
              <w:t>N9665072</w:t>
            </w:r>
          </w:p>
        </w:tc>
        <w:tc>
          <w:tcPr>
            <w:tcW w:w="1415" w:type="pct"/>
            <w:vAlign w:val="center"/>
          </w:tcPr>
          <w:p w:rsidR="00173BB8" w:rsidRPr="00173BB8" w:rsidRDefault="00173BB8" w:rsidP="00173BB8">
            <w:pPr>
              <w:pStyle w:val="Percentage"/>
              <w:rPr>
                <w:sz w:val="30"/>
                <w:szCs w:val="30"/>
              </w:rPr>
            </w:pPr>
            <w:r w:rsidRPr="00173BB8">
              <w:rPr>
                <w:sz w:val="30"/>
                <w:szCs w:val="30"/>
              </w:rPr>
              <w:t>Developer</w:t>
            </w:r>
          </w:p>
        </w:tc>
      </w:tr>
      <w:tr w:rsidR="00173BB8" w:rsidRPr="00173BB8" w:rsidTr="00C97155">
        <w:trPr>
          <w:cantSplit/>
          <w:trHeight w:val="300"/>
          <w:jc w:val="center"/>
        </w:trPr>
        <w:tc>
          <w:tcPr>
            <w:tcW w:w="1669" w:type="pct"/>
            <w:vAlign w:val="center"/>
          </w:tcPr>
          <w:p w:rsidR="00173BB8" w:rsidRPr="00A90635" w:rsidRDefault="003575B2" w:rsidP="00173BB8">
            <w:pPr>
              <w:pStyle w:val="Rowlabels"/>
              <w:jc w:val="center"/>
              <w:rPr>
                <w:i/>
                <w:sz w:val="30"/>
                <w:szCs w:val="30"/>
              </w:rPr>
            </w:pPr>
            <w:r w:rsidRPr="00A90635">
              <w:rPr>
                <w:i/>
                <w:sz w:val="30"/>
                <w:szCs w:val="30"/>
              </w:rPr>
              <w:t xml:space="preserve">Sandra </w:t>
            </w:r>
            <w:proofErr w:type="spellStart"/>
            <w:r w:rsidRPr="00A90635">
              <w:rPr>
                <w:i/>
                <w:sz w:val="30"/>
                <w:szCs w:val="30"/>
              </w:rPr>
              <w:t>Finow</w:t>
            </w:r>
            <w:proofErr w:type="spellEnd"/>
          </w:p>
        </w:tc>
        <w:tc>
          <w:tcPr>
            <w:tcW w:w="1917" w:type="pct"/>
            <w:vAlign w:val="center"/>
          </w:tcPr>
          <w:p w:rsidR="00173BB8" w:rsidRPr="00173BB8" w:rsidRDefault="00173BB8" w:rsidP="00173BB8">
            <w:pPr>
              <w:pStyle w:val="Percentage"/>
              <w:rPr>
                <w:sz w:val="30"/>
                <w:szCs w:val="30"/>
              </w:rPr>
            </w:pPr>
            <w:r w:rsidRPr="00173BB8">
              <w:rPr>
                <w:sz w:val="30"/>
                <w:szCs w:val="30"/>
              </w:rPr>
              <w:t>N9144757</w:t>
            </w:r>
          </w:p>
        </w:tc>
        <w:tc>
          <w:tcPr>
            <w:tcW w:w="1415" w:type="pct"/>
            <w:vAlign w:val="center"/>
          </w:tcPr>
          <w:p w:rsidR="00173BB8" w:rsidRPr="00173BB8" w:rsidRDefault="00173BB8" w:rsidP="00173BB8">
            <w:pPr>
              <w:pStyle w:val="Percentage"/>
              <w:rPr>
                <w:sz w:val="30"/>
                <w:szCs w:val="30"/>
              </w:rPr>
            </w:pPr>
            <w:r w:rsidRPr="00173BB8">
              <w:rPr>
                <w:sz w:val="30"/>
                <w:szCs w:val="30"/>
              </w:rPr>
              <w:t>Scrum Master</w:t>
            </w:r>
          </w:p>
        </w:tc>
      </w:tr>
    </w:tbl>
    <w:p w:rsidR="009A51A3" w:rsidRPr="009A51A3" w:rsidRDefault="009A51A3" w:rsidP="009A51A3">
      <w:pPr>
        <w:pStyle w:val="BodyText"/>
      </w:pPr>
    </w:p>
    <w:p w:rsidR="001B540A" w:rsidRDefault="001B540A" w:rsidP="003C6C12">
      <w:pPr>
        <w:pStyle w:val="SubtitleCover"/>
      </w:pPr>
      <w:r w:rsidRPr="003C6C12">
        <w:br w:type="page"/>
      </w:r>
      <w:r w:rsidR="00013DA8">
        <w:lastRenderedPageBreak/>
        <w:t>sprint 1 retrospective</w:t>
      </w:r>
    </w:p>
    <w:p w:rsidR="001B540A" w:rsidRPr="00013DA8" w:rsidRDefault="00013DA8" w:rsidP="00013DA8">
      <w:pPr>
        <w:pStyle w:val="Subtitle"/>
        <w:spacing w:after="0"/>
        <w:rPr>
          <w:sz w:val="16"/>
          <w:szCs w:val="16"/>
        </w:rPr>
      </w:pPr>
      <w:r>
        <w:t>ifb299 – group 45</w:t>
      </w:r>
      <w:r>
        <w:rPr>
          <w:sz w:val="16"/>
          <w:szCs w:val="16"/>
        </w:rPr>
        <w:br/>
      </w:r>
    </w:p>
    <w:p w:rsidR="001B540A" w:rsidRDefault="009A51A3" w:rsidP="00013DA8">
      <w:pPr>
        <w:pStyle w:val="Heading1"/>
        <w:spacing w:after="0"/>
      </w:pPr>
      <w:r>
        <w:t>TEAM communication</w:t>
      </w:r>
    </w:p>
    <w:p w:rsidR="00D2451E" w:rsidRPr="00AE2A11" w:rsidRDefault="00C83B4D" w:rsidP="00C83B4D">
      <w:pPr>
        <w:pStyle w:val="ListBullet"/>
        <w:numPr>
          <w:ilvl w:val="0"/>
          <w:numId w:val="10"/>
        </w:numPr>
        <w:spacing w:after="0"/>
        <w:rPr>
          <w:i/>
        </w:rPr>
      </w:pPr>
      <w:r w:rsidRPr="00AE2A11">
        <w:rPr>
          <w:i/>
        </w:rPr>
        <w:t xml:space="preserve">Excellent presentation of what you did (or/and did not do) well, and what </w:t>
      </w:r>
      <w:r w:rsidR="009A51A3" w:rsidRPr="00AE2A11">
        <w:rPr>
          <w:i/>
        </w:rPr>
        <w:t>you do differently next time for the communication within the team</w:t>
      </w:r>
    </w:p>
    <w:p w:rsidR="00C83B4D" w:rsidRPr="00AE2A11" w:rsidRDefault="00C83B4D" w:rsidP="00C83B4D">
      <w:pPr>
        <w:pStyle w:val="ListBullet"/>
        <w:numPr>
          <w:ilvl w:val="0"/>
          <w:numId w:val="10"/>
        </w:numPr>
        <w:spacing w:after="0"/>
        <w:rPr>
          <w:i/>
        </w:rPr>
      </w:pPr>
      <w:r w:rsidRPr="00AE2A11">
        <w:rPr>
          <w:i/>
        </w:rPr>
        <w:t>No spelling or grammatical errors</w:t>
      </w:r>
    </w:p>
    <w:p w:rsidR="001A3E7C" w:rsidRDefault="001A3E7C" w:rsidP="001A3E7C">
      <w:pPr>
        <w:pStyle w:val="ListBullet"/>
        <w:numPr>
          <w:ilvl w:val="0"/>
          <w:numId w:val="0"/>
        </w:numPr>
        <w:spacing w:after="0"/>
        <w:ind w:left="360"/>
      </w:pPr>
    </w:p>
    <w:p w:rsidR="00A03A70" w:rsidRDefault="00A03A70" w:rsidP="001A3E7C">
      <w:pPr>
        <w:pStyle w:val="ListBullet"/>
        <w:numPr>
          <w:ilvl w:val="0"/>
          <w:numId w:val="0"/>
        </w:numPr>
        <w:spacing w:after="0"/>
        <w:ind w:left="360"/>
      </w:pPr>
    </w:p>
    <w:p w:rsidR="001B540A" w:rsidRDefault="009A51A3">
      <w:pPr>
        <w:pStyle w:val="Heading1"/>
      </w:pPr>
      <w:r>
        <w:t>TEAM PARTICIPATION</w:t>
      </w:r>
    </w:p>
    <w:p w:rsidR="00D2451E" w:rsidRPr="00AE2A11" w:rsidRDefault="00C06B62" w:rsidP="00C06B62">
      <w:pPr>
        <w:pStyle w:val="BodyText"/>
        <w:numPr>
          <w:ilvl w:val="0"/>
          <w:numId w:val="9"/>
        </w:numPr>
        <w:spacing w:after="0"/>
        <w:rPr>
          <w:i/>
          <w:caps/>
          <w:sz w:val="18"/>
        </w:rPr>
      </w:pPr>
      <w:r w:rsidRPr="00AE2A11">
        <w:rPr>
          <w:i/>
        </w:rPr>
        <w:t>All requirements or feedback from the tutor and client are well recorded and integrated</w:t>
      </w:r>
    </w:p>
    <w:p w:rsidR="00C06B62" w:rsidRPr="008628F0" w:rsidRDefault="00C06B62" w:rsidP="00C06B62">
      <w:pPr>
        <w:pStyle w:val="BodyText"/>
        <w:numPr>
          <w:ilvl w:val="0"/>
          <w:numId w:val="9"/>
        </w:numPr>
        <w:spacing w:after="0"/>
        <w:rPr>
          <w:i/>
          <w:caps/>
          <w:sz w:val="18"/>
        </w:rPr>
      </w:pPr>
      <w:r w:rsidRPr="00AE2A11">
        <w:rPr>
          <w:i/>
        </w:rPr>
        <w:t>Demonstrates team has discussed, agreed (or not agreed) and taken responsibility for the contents</w:t>
      </w:r>
    </w:p>
    <w:p w:rsidR="00C06B62" w:rsidRDefault="00C06B62" w:rsidP="008628F0">
      <w:pPr>
        <w:pStyle w:val="BodyText"/>
        <w:spacing w:after="0"/>
        <w:rPr>
          <w:rStyle w:val="Lead-inEmphasis"/>
        </w:rPr>
      </w:pPr>
    </w:p>
    <w:p w:rsidR="00531456" w:rsidRPr="008628F0" w:rsidRDefault="00531456" w:rsidP="008628F0">
      <w:pPr>
        <w:pStyle w:val="BodyText"/>
        <w:spacing w:after="0"/>
      </w:pPr>
    </w:p>
    <w:p w:rsidR="006D5C16" w:rsidRPr="00D2451E" w:rsidRDefault="006D5C16" w:rsidP="006D5C16">
      <w:pPr>
        <w:pStyle w:val="BodyText"/>
        <w:spacing w:after="0"/>
        <w:ind w:left="360" w:firstLine="0"/>
        <w:rPr>
          <w:rStyle w:val="Lead-inEmphasis"/>
        </w:rPr>
      </w:pPr>
    </w:p>
    <w:p w:rsidR="00D2451E" w:rsidRPr="004D478C" w:rsidRDefault="009A51A3" w:rsidP="00D2451E">
      <w:pPr>
        <w:pStyle w:val="Heading1"/>
      </w:pPr>
      <w:r>
        <w:t>PROJECT QUALITY CONTROL</w:t>
      </w:r>
    </w:p>
    <w:p w:rsidR="00D2451E" w:rsidRPr="00C06B62" w:rsidRDefault="00C06B62" w:rsidP="00C06B62">
      <w:pPr>
        <w:pStyle w:val="BodyText"/>
        <w:numPr>
          <w:ilvl w:val="0"/>
          <w:numId w:val="8"/>
        </w:numPr>
        <w:spacing w:after="0"/>
        <w:rPr>
          <w:i/>
        </w:rPr>
      </w:pPr>
      <w:r w:rsidRPr="00C06B62">
        <w:rPr>
          <w:i/>
        </w:rPr>
        <w:t>All artefacts are monitored to ensure that the proje</w:t>
      </w:r>
      <w:r>
        <w:rPr>
          <w:i/>
        </w:rPr>
        <w:t>c</w:t>
      </w:r>
      <w:r w:rsidRPr="00C06B62">
        <w:rPr>
          <w:i/>
        </w:rPr>
        <w:t xml:space="preserve">t complies with the quality standards. </w:t>
      </w:r>
    </w:p>
    <w:p w:rsidR="00C06B62" w:rsidRPr="00C06B62" w:rsidRDefault="00C06B62" w:rsidP="00C06B62">
      <w:pPr>
        <w:pStyle w:val="BodyText"/>
        <w:numPr>
          <w:ilvl w:val="0"/>
          <w:numId w:val="8"/>
        </w:numPr>
        <w:spacing w:after="0"/>
        <w:rPr>
          <w:i/>
        </w:rPr>
      </w:pPr>
      <w:r w:rsidRPr="00C06B62">
        <w:rPr>
          <w:i/>
        </w:rPr>
        <w:t xml:space="preserve">Quality standards are measurable. </w:t>
      </w:r>
    </w:p>
    <w:p w:rsidR="00C06B62" w:rsidRDefault="00C06B62" w:rsidP="00C06B62">
      <w:pPr>
        <w:pStyle w:val="BodyText"/>
        <w:spacing w:after="0"/>
      </w:pPr>
    </w:p>
    <w:p w:rsidR="00BF48EF" w:rsidRDefault="00BF48EF" w:rsidP="00C06B62">
      <w:pPr>
        <w:pStyle w:val="BodyText"/>
        <w:spacing w:after="0"/>
      </w:pPr>
    </w:p>
    <w:p w:rsidR="00213B06" w:rsidRDefault="00213B06">
      <w:pPr>
        <w:pStyle w:val="Heading1"/>
      </w:pPr>
      <w:r>
        <w:t>INFORMING TUTOR AND CLIENT</w:t>
      </w:r>
    </w:p>
    <w:p w:rsidR="001B540A" w:rsidRPr="00C06B62" w:rsidRDefault="00C06B62" w:rsidP="00C06B62">
      <w:pPr>
        <w:pStyle w:val="ListParagraph"/>
        <w:numPr>
          <w:ilvl w:val="0"/>
          <w:numId w:val="7"/>
        </w:numPr>
        <w:rPr>
          <w:i/>
        </w:rPr>
      </w:pPr>
      <w:r w:rsidRPr="00C06B62">
        <w:rPr>
          <w:i/>
        </w:rPr>
        <w:t xml:space="preserve">All due dates of milestones and/or artifacts are clearly documented and showed to the client. </w:t>
      </w:r>
    </w:p>
    <w:p w:rsidR="00C06B62" w:rsidRDefault="00C06B62" w:rsidP="00C06B62">
      <w:pPr>
        <w:pStyle w:val="ListParagraph"/>
        <w:numPr>
          <w:ilvl w:val="0"/>
          <w:numId w:val="7"/>
        </w:numPr>
        <w:rPr>
          <w:i/>
        </w:rPr>
      </w:pPr>
      <w:r w:rsidRPr="00C06B62">
        <w:rPr>
          <w:i/>
        </w:rPr>
        <w:t xml:space="preserve">The client or tutor receives all deliverables on time. </w:t>
      </w:r>
    </w:p>
    <w:p w:rsidR="002C0100" w:rsidRDefault="002C0100" w:rsidP="002C0100">
      <w:pPr>
        <w:rPr>
          <w:i/>
        </w:rPr>
      </w:pPr>
    </w:p>
    <w:p w:rsidR="002C0100" w:rsidRPr="002C0100" w:rsidRDefault="002C0100" w:rsidP="002C0100">
      <w:r>
        <w:t xml:space="preserve">All due dates and/or artefacts are clearly documented and showed to the client through Slack and </w:t>
      </w:r>
      <w:proofErr w:type="spellStart"/>
      <w:r>
        <w:t>Github</w:t>
      </w:r>
      <w:proofErr w:type="spellEnd"/>
      <w:r>
        <w:t xml:space="preserve">. </w:t>
      </w:r>
    </w:p>
    <w:p w:rsidR="00C06B62" w:rsidRDefault="00C06B62" w:rsidP="00213B06"/>
    <w:p w:rsidR="00C06B62" w:rsidRDefault="00C06B62" w:rsidP="00213B06"/>
    <w:p w:rsidR="001025A2" w:rsidRDefault="001025A2" w:rsidP="001025A2">
      <w:pPr>
        <w:pStyle w:val="Heading1"/>
      </w:pPr>
      <w:r>
        <w:t>issues raised</w:t>
      </w:r>
    </w:p>
    <w:p w:rsidR="001025A2" w:rsidRDefault="00B76315" w:rsidP="00B76315">
      <w:pPr>
        <w:pStyle w:val="ListParagraph"/>
        <w:numPr>
          <w:ilvl w:val="0"/>
          <w:numId w:val="7"/>
        </w:numPr>
        <w:rPr>
          <w:i/>
        </w:rPr>
      </w:pPr>
      <w:r w:rsidRPr="00B76315">
        <w:rPr>
          <w:i/>
        </w:rPr>
        <w:t>Clear descriptions of all major and minor issues or problems that have hampered (or will hamper) the progress of the project</w:t>
      </w: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Default="004545EC" w:rsidP="004545EC">
      <w:pPr>
        <w:rPr>
          <w:i/>
        </w:rPr>
      </w:pPr>
    </w:p>
    <w:p w:rsidR="004545EC" w:rsidRPr="004545EC" w:rsidRDefault="004545EC" w:rsidP="004545EC"/>
    <w:p w:rsidR="004545EC" w:rsidRPr="004545EC" w:rsidRDefault="004545EC" w:rsidP="004545EC"/>
    <w:p w:rsidR="004545EC" w:rsidRPr="004545EC" w:rsidRDefault="004545EC" w:rsidP="004545EC"/>
    <w:p w:rsidR="004545EC" w:rsidRPr="004545EC" w:rsidRDefault="004545EC" w:rsidP="004545EC"/>
    <w:p w:rsidR="004545EC" w:rsidRPr="004545EC" w:rsidRDefault="004545EC" w:rsidP="004545EC"/>
    <w:p w:rsidR="004545EC" w:rsidRPr="004545EC" w:rsidRDefault="004545EC" w:rsidP="004545EC"/>
    <w:p w:rsidR="004545EC" w:rsidRPr="004545EC" w:rsidRDefault="004545EC" w:rsidP="004545EC"/>
    <w:p w:rsidR="004545EC" w:rsidRPr="004545EC" w:rsidRDefault="004545EC" w:rsidP="004545EC"/>
    <w:p w:rsidR="004545EC" w:rsidRPr="004545EC" w:rsidRDefault="004545EC" w:rsidP="004545EC"/>
    <w:p w:rsidR="004545EC" w:rsidRPr="004545EC" w:rsidRDefault="004545EC" w:rsidP="004545EC"/>
    <w:p w:rsidR="004545EC" w:rsidRPr="004545EC" w:rsidRDefault="004545EC" w:rsidP="004545EC"/>
    <w:p w:rsidR="004545EC" w:rsidRPr="004545EC" w:rsidRDefault="004545EC" w:rsidP="004545EC"/>
    <w:p w:rsidR="004545EC" w:rsidRPr="004545EC" w:rsidRDefault="004545EC" w:rsidP="004545EC"/>
    <w:p w:rsidR="004545EC" w:rsidRPr="004545EC" w:rsidRDefault="004545EC" w:rsidP="004545EC"/>
    <w:p w:rsidR="004545EC" w:rsidRPr="004545EC" w:rsidRDefault="004545EC" w:rsidP="004545EC"/>
    <w:p w:rsidR="004545EC" w:rsidRPr="004545EC" w:rsidRDefault="004545EC" w:rsidP="004545EC"/>
    <w:p w:rsidR="004545EC" w:rsidRDefault="00B53C42" w:rsidP="00B53C42">
      <w:pPr>
        <w:pStyle w:val="Heading1"/>
      </w:pPr>
      <w:r>
        <w:t>APPENDICES</w:t>
      </w:r>
    </w:p>
    <w:p w:rsidR="004545EC" w:rsidRDefault="004545EC" w:rsidP="004545EC">
      <w:pPr>
        <w:tabs>
          <w:tab w:val="left" w:pos="2928"/>
        </w:tabs>
        <w:jc w:val="center"/>
        <w:rPr>
          <w:noProof/>
        </w:rPr>
      </w:pPr>
      <w:r w:rsidRPr="00B53C42">
        <w:rPr>
          <w:b/>
        </w:rPr>
        <w:t>Figure 1.</w:t>
      </w:r>
      <w:r>
        <w:t xml:space="preserve"> </w:t>
      </w:r>
      <w:r w:rsidR="009D14A3">
        <w:rPr>
          <w:noProof/>
        </w:rPr>
        <w:t>Example of a communications segment from one</w:t>
      </w:r>
      <w:r w:rsidR="009D14A3">
        <w:t xml:space="preserve"> </w:t>
      </w:r>
      <w:r>
        <w:t xml:space="preserve">Week 1 team meeting on </w:t>
      </w:r>
      <w:r w:rsidRPr="005C550D">
        <w:rPr>
          <w:i/>
        </w:rPr>
        <w:t>Slack.</w:t>
      </w:r>
      <w:r w:rsidR="00CB2A51">
        <w:rPr>
          <w:noProof/>
        </w:rPr>
        <w:br/>
      </w:r>
      <w:r w:rsidR="005F15FA">
        <w:rPr>
          <w:noProof/>
        </w:rPr>
        <w:drawing>
          <wp:inline distT="0" distB="0" distL="0" distR="0" wp14:anchorId="46C771B7" wp14:editId="6C625F02">
            <wp:extent cx="5486400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92" b="14074"/>
                    <a:stretch/>
                  </pic:blipFill>
                  <pic:spPr bwMode="auto">
                    <a:xfrm>
                      <a:off x="0" y="0"/>
                      <a:ext cx="548640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5FA" w:rsidRDefault="005F15FA" w:rsidP="004545EC">
      <w:pPr>
        <w:tabs>
          <w:tab w:val="left" w:pos="2928"/>
        </w:tabs>
        <w:jc w:val="center"/>
        <w:rPr>
          <w:noProof/>
        </w:rPr>
      </w:pPr>
    </w:p>
    <w:p w:rsidR="009D7B78" w:rsidRPr="009D7B78" w:rsidRDefault="009D7B78" w:rsidP="009D7B78">
      <w:bookmarkStart w:id="0" w:name="_GoBack"/>
      <w:bookmarkEnd w:id="0"/>
    </w:p>
    <w:sectPr w:rsidR="009D7B78" w:rsidRPr="009D7B78">
      <w:headerReference w:type="even" r:id="rId8"/>
      <w:headerReference w:type="default" r:id="rId9"/>
      <w:headerReference w:type="first" r:id="rId10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3CA" w:rsidRDefault="005D03CA">
      <w:r>
        <w:separator/>
      </w:r>
    </w:p>
  </w:endnote>
  <w:endnote w:type="continuationSeparator" w:id="0">
    <w:p w:rsidR="005D03CA" w:rsidRDefault="005D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3CA" w:rsidRDefault="005D03CA">
      <w:r>
        <w:separator/>
      </w:r>
    </w:p>
  </w:footnote>
  <w:footnote w:type="continuationSeparator" w:id="0">
    <w:p w:rsidR="005D03CA" w:rsidRDefault="005D03CA">
      <w:r>
        <w:separator/>
      </w:r>
    </w:p>
  </w:footnote>
  <w:footnote w:type="continuationNotice" w:id="1">
    <w:p w:rsidR="005D03CA" w:rsidRDefault="005D03CA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40A" w:rsidRDefault="001B54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1D167E"/>
    <w:multiLevelType w:val="hybridMultilevel"/>
    <w:tmpl w:val="5654680C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1896"/>
    <w:multiLevelType w:val="hybridMultilevel"/>
    <w:tmpl w:val="DDD020A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F3F42"/>
    <w:multiLevelType w:val="hybridMultilevel"/>
    <w:tmpl w:val="0382F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419BD"/>
    <w:multiLevelType w:val="hybridMultilevel"/>
    <w:tmpl w:val="B8260EBC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8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7"/>
  </w:num>
  <w:num w:numId="4">
    <w:abstractNumId w:val="8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0B"/>
    <w:rsid w:val="00013DA8"/>
    <w:rsid w:val="000440F3"/>
    <w:rsid w:val="000A7451"/>
    <w:rsid w:val="000D4D32"/>
    <w:rsid w:val="000E2CEB"/>
    <w:rsid w:val="000F61EF"/>
    <w:rsid w:val="001025A2"/>
    <w:rsid w:val="00113046"/>
    <w:rsid w:val="001131F6"/>
    <w:rsid w:val="0016056D"/>
    <w:rsid w:val="00173BB8"/>
    <w:rsid w:val="00193218"/>
    <w:rsid w:val="001A3E7C"/>
    <w:rsid w:val="001B0492"/>
    <w:rsid w:val="001B540A"/>
    <w:rsid w:val="00211E0E"/>
    <w:rsid w:val="00213B06"/>
    <w:rsid w:val="00237F05"/>
    <w:rsid w:val="002C0100"/>
    <w:rsid w:val="002C186A"/>
    <w:rsid w:val="002E1DA3"/>
    <w:rsid w:val="003008CF"/>
    <w:rsid w:val="00350821"/>
    <w:rsid w:val="003575B2"/>
    <w:rsid w:val="003C6C12"/>
    <w:rsid w:val="003D22A6"/>
    <w:rsid w:val="003D58A6"/>
    <w:rsid w:val="00421482"/>
    <w:rsid w:val="00427349"/>
    <w:rsid w:val="00446FD7"/>
    <w:rsid w:val="00447D75"/>
    <w:rsid w:val="004545EC"/>
    <w:rsid w:val="00470044"/>
    <w:rsid w:val="004A33CE"/>
    <w:rsid w:val="004C62B5"/>
    <w:rsid w:val="004D6BEC"/>
    <w:rsid w:val="00505C12"/>
    <w:rsid w:val="00517519"/>
    <w:rsid w:val="00531456"/>
    <w:rsid w:val="00546017"/>
    <w:rsid w:val="005731EC"/>
    <w:rsid w:val="005C33A3"/>
    <w:rsid w:val="005C550D"/>
    <w:rsid w:val="005D03CA"/>
    <w:rsid w:val="005F15FA"/>
    <w:rsid w:val="005F3A2E"/>
    <w:rsid w:val="005F6E8B"/>
    <w:rsid w:val="0065562C"/>
    <w:rsid w:val="00662195"/>
    <w:rsid w:val="006769D7"/>
    <w:rsid w:val="00697ACE"/>
    <w:rsid w:val="006D5C16"/>
    <w:rsid w:val="007033AE"/>
    <w:rsid w:val="007D3FA5"/>
    <w:rsid w:val="007E17F4"/>
    <w:rsid w:val="007F7D6F"/>
    <w:rsid w:val="00822EF2"/>
    <w:rsid w:val="008628F0"/>
    <w:rsid w:val="0089330B"/>
    <w:rsid w:val="008A1B5C"/>
    <w:rsid w:val="009213D9"/>
    <w:rsid w:val="00921801"/>
    <w:rsid w:val="00922C21"/>
    <w:rsid w:val="00993D0B"/>
    <w:rsid w:val="009A51A3"/>
    <w:rsid w:val="009C1F62"/>
    <w:rsid w:val="009D14A3"/>
    <w:rsid w:val="009D7B78"/>
    <w:rsid w:val="00A03A70"/>
    <w:rsid w:val="00A27112"/>
    <w:rsid w:val="00A601DC"/>
    <w:rsid w:val="00A90635"/>
    <w:rsid w:val="00AD13DC"/>
    <w:rsid w:val="00AE2A11"/>
    <w:rsid w:val="00B24891"/>
    <w:rsid w:val="00B264EE"/>
    <w:rsid w:val="00B4760B"/>
    <w:rsid w:val="00B53C42"/>
    <w:rsid w:val="00B72078"/>
    <w:rsid w:val="00B76315"/>
    <w:rsid w:val="00B86D1C"/>
    <w:rsid w:val="00BD2578"/>
    <w:rsid w:val="00BD5A6B"/>
    <w:rsid w:val="00BF48EF"/>
    <w:rsid w:val="00C06B62"/>
    <w:rsid w:val="00C434CE"/>
    <w:rsid w:val="00C656F0"/>
    <w:rsid w:val="00C70595"/>
    <w:rsid w:val="00C83B4D"/>
    <w:rsid w:val="00C97155"/>
    <w:rsid w:val="00CA76A3"/>
    <w:rsid w:val="00CB2A51"/>
    <w:rsid w:val="00CF0BA2"/>
    <w:rsid w:val="00D14487"/>
    <w:rsid w:val="00D20F1D"/>
    <w:rsid w:val="00D2451E"/>
    <w:rsid w:val="00D319AA"/>
    <w:rsid w:val="00D5749F"/>
    <w:rsid w:val="00D93C13"/>
    <w:rsid w:val="00E520C3"/>
    <w:rsid w:val="00E770BF"/>
    <w:rsid w:val="00E90F09"/>
    <w:rsid w:val="00EA24B7"/>
    <w:rsid w:val="00EB3A1A"/>
    <w:rsid w:val="00EE3E9A"/>
    <w:rsid w:val="00F174E8"/>
    <w:rsid w:val="00F36381"/>
    <w:rsid w:val="00F36644"/>
    <w:rsid w:val="00FA38B2"/>
    <w:rsid w:val="00FA4D86"/>
    <w:rsid w:val="00FB08E9"/>
    <w:rsid w:val="00FB0ECF"/>
    <w:rsid w:val="00FB43EF"/>
    <w:rsid w:val="00FF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B47A42"/>
  <w15:chartTrackingRefBased/>
  <w15:docId w15:val="{CCE51E01-94DC-4988-BA0F-5A6F56C0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Garamond" w:hAnsi="Garamond"/>
      <w:sz w:val="22"/>
      <w:lang w:val="en-US" w:eastAsia="en-US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semiHidden/>
    <w:rsid w:val="00AD13DC"/>
    <w:pPr>
      <w:tabs>
        <w:tab w:val="right" w:leader="dot" w:pos="5040"/>
      </w:tabs>
    </w:pPr>
  </w:style>
  <w:style w:type="paragraph" w:styleId="TOC2">
    <w:name w:val="toc 2"/>
    <w:basedOn w:val="Normal"/>
    <w:semiHidden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table" w:styleId="TableGrid">
    <w:name w:val="Table Grid"/>
    <w:basedOn w:val="TableNormal"/>
    <w:rsid w:val="003C6C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9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ra\Downloads\tf0101781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tf01017817</Template>
  <TotalTime>0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cp:lastPrinted>1899-12-31T14:00:00Z</cp:lastPrinted>
  <dcterms:created xsi:type="dcterms:W3CDTF">2017-10-28T07:59:00Z</dcterms:created>
  <dcterms:modified xsi:type="dcterms:W3CDTF">2017-10-28T07:59:00Z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